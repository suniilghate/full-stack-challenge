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3745617"/>
            <wp:effectExtent l="0" t="0" r="0" b="762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45617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27179D" w:rsidP="00C6554A">
      <w:pPr>
        <w:pStyle w:val="Title"/>
      </w:pPr>
      <w:r>
        <w:t>Otto Optics Full Stack Odyssey!</w:t>
      </w:r>
    </w:p>
    <w:p w:rsidR="00C6554A" w:rsidRDefault="0027179D" w:rsidP="00C6554A">
      <w:pPr>
        <w:pStyle w:val="ContactInfo"/>
      </w:pPr>
      <w:r w:rsidRPr="00262C50">
        <w:rPr>
          <w:b/>
          <w:sz w:val="28"/>
          <w:szCs w:val="28"/>
        </w:rPr>
        <w:t>Sunil</w:t>
      </w:r>
      <w:r>
        <w:t xml:space="preserve"> </w:t>
      </w:r>
      <w:proofErr w:type="spellStart"/>
      <w:r w:rsidRPr="00262C50">
        <w:rPr>
          <w:b/>
          <w:sz w:val="28"/>
          <w:szCs w:val="28"/>
        </w:rPr>
        <w:t>Ghate</w:t>
      </w:r>
      <w:proofErr w:type="spellEnd"/>
      <w:r w:rsidR="00C6554A">
        <w:br w:type="page"/>
      </w:r>
    </w:p>
    <w:p w:rsidR="00C6554A" w:rsidRDefault="00262C50" w:rsidP="00C6554A">
      <w:pPr>
        <w:pStyle w:val="Heading1"/>
      </w:pPr>
      <w:r>
        <w:lastRenderedPageBreak/>
        <w:t>Otto Landing Page</w:t>
      </w:r>
    </w:p>
    <w:p w:rsidR="00C6554A" w:rsidRDefault="00262C50" w:rsidP="00262C50">
      <w:r>
        <w:t xml:space="preserve">Retrieve all the records based on request </w:t>
      </w:r>
      <w:proofErr w:type="spellStart"/>
      <w:r>
        <w:t>param</w:t>
      </w:r>
      <w:proofErr w:type="spellEnd"/>
      <w:r>
        <w:t>.</w:t>
      </w:r>
    </w:p>
    <w:p w:rsidR="00C6554A" w:rsidRDefault="00262C50" w:rsidP="00262C50">
      <w:pPr>
        <w:pStyle w:val="ListBullet"/>
        <w:numPr>
          <w:ilvl w:val="0"/>
          <w:numId w:val="1"/>
        </w:numPr>
      </w:pPr>
      <w:r>
        <w:t xml:space="preserve">Search </w:t>
      </w:r>
      <w:r w:rsidR="00964A48">
        <w:t>Option</w:t>
      </w:r>
      <w:r>
        <w:t>: Search with keyword for e.g. “Mayra”</w:t>
      </w:r>
    </w:p>
    <w:p w:rsidR="00262C50" w:rsidRDefault="00964A48" w:rsidP="00262C50">
      <w:pPr>
        <w:pStyle w:val="ListBullet"/>
        <w:numPr>
          <w:ilvl w:val="0"/>
          <w:numId w:val="1"/>
        </w:numPr>
      </w:pPr>
      <w:r>
        <w:t>Filter Option: Filter the listing with Director Occupation list</w:t>
      </w:r>
    </w:p>
    <w:p w:rsidR="00964A48" w:rsidRDefault="00964A48" w:rsidP="00262C50">
      <w:pPr>
        <w:pStyle w:val="ListBullet"/>
        <w:numPr>
          <w:ilvl w:val="0"/>
          <w:numId w:val="1"/>
        </w:numPr>
      </w:pPr>
      <w:r>
        <w:t>Sort Option: Sort the list with options available.</w:t>
      </w:r>
    </w:p>
    <w:p w:rsidR="00964A48" w:rsidRDefault="00964A48" w:rsidP="00964A48">
      <w:pPr>
        <w:pStyle w:val="ListBullet"/>
        <w:numPr>
          <w:ilvl w:val="0"/>
          <w:numId w:val="0"/>
        </w:numPr>
      </w:pPr>
      <w:r>
        <w:t xml:space="preserve">Link: </w:t>
      </w:r>
      <w:hyperlink r:id="rId8" w:history="1">
        <w:r w:rsidRPr="00FD0E87">
          <w:rPr>
            <w:rStyle w:val="Hyperlink"/>
          </w:rPr>
          <w:t>http://localhost:8080/Otto/public/index.php?fetch=records</w:t>
        </w:r>
      </w:hyperlink>
    </w:p>
    <w:p w:rsidR="00964A48" w:rsidRDefault="00964A48" w:rsidP="00964A48">
      <w:pPr>
        <w:pStyle w:val="ListBullet"/>
        <w:numPr>
          <w:ilvl w:val="0"/>
          <w:numId w:val="0"/>
        </w:numPr>
      </w:pPr>
      <w:r>
        <w:t>Screenshot:</w:t>
      </w:r>
    </w:p>
    <w:p w:rsidR="00964A48" w:rsidRPr="00514122" w:rsidRDefault="00964A48" w:rsidP="00964A48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486400" cy="2633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ding 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50" w:rsidRDefault="00262C50" w:rsidP="00C6554A">
      <w:pPr>
        <w:pStyle w:val="Heading2"/>
      </w:pPr>
    </w:p>
    <w:p w:rsidR="00964A48" w:rsidRDefault="00964A48" w:rsidP="00964A48">
      <w:pPr>
        <w:pStyle w:val="Heading1"/>
      </w:pPr>
      <w:r>
        <w:t>Otto Director Page</w:t>
      </w:r>
    </w:p>
    <w:p w:rsidR="00964A48" w:rsidRDefault="00964A48" w:rsidP="00964A48">
      <w:r>
        <w:t>R</w:t>
      </w:r>
      <w:r w:rsidRPr="00964A48">
        <w:t>etrieve all the director records</w:t>
      </w:r>
      <w:r>
        <w:t>.</w:t>
      </w:r>
    </w:p>
    <w:p w:rsidR="00964A48" w:rsidRDefault="00964A48" w:rsidP="00964A48">
      <w:pPr>
        <w:pStyle w:val="ListBullet"/>
        <w:numPr>
          <w:ilvl w:val="0"/>
          <w:numId w:val="1"/>
        </w:numPr>
      </w:pPr>
      <w:r>
        <w:t>Search Option: Search with keyword for e.g. “Mayra”</w:t>
      </w:r>
    </w:p>
    <w:p w:rsidR="00964A48" w:rsidRDefault="00964A48" w:rsidP="00964A48">
      <w:pPr>
        <w:pStyle w:val="ListBullet"/>
        <w:numPr>
          <w:ilvl w:val="0"/>
          <w:numId w:val="1"/>
        </w:numPr>
      </w:pPr>
      <w:r>
        <w:t>Filter Option: Filter the listing with Director Occupation list</w:t>
      </w:r>
    </w:p>
    <w:p w:rsidR="00964A48" w:rsidRDefault="00964A48" w:rsidP="00964A48">
      <w:pPr>
        <w:pStyle w:val="ListBullet"/>
        <w:numPr>
          <w:ilvl w:val="0"/>
          <w:numId w:val="1"/>
        </w:numPr>
      </w:pPr>
      <w:r>
        <w:t>Sort Option: Sort the list with options available.</w:t>
      </w:r>
    </w:p>
    <w:p w:rsidR="00964A48" w:rsidRDefault="00964A48" w:rsidP="00964A48">
      <w:pPr>
        <w:pStyle w:val="ListBullet"/>
        <w:numPr>
          <w:ilvl w:val="0"/>
          <w:numId w:val="0"/>
        </w:numPr>
      </w:pPr>
      <w:r>
        <w:t xml:space="preserve">Link: </w:t>
      </w:r>
      <w:hyperlink r:id="rId10" w:history="1">
        <w:r w:rsidRPr="00FD0E87">
          <w:rPr>
            <w:rStyle w:val="Hyperlink"/>
          </w:rPr>
          <w:t>http://localhost:8080/Otto/public/index.php?fetch=director</w:t>
        </w:r>
      </w:hyperlink>
    </w:p>
    <w:p w:rsidR="00964A48" w:rsidRDefault="00964A48" w:rsidP="00964A48">
      <w:pPr>
        <w:pStyle w:val="ListBullet"/>
        <w:numPr>
          <w:ilvl w:val="0"/>
          <w:numId w:val="0"/>
        </w:numPr>
      </w:pPr>
      <w:r>
        <w:t>Screenshot:</w:t>
      </w:r>
    </w:p>
    <w:p w:rsidR="0017724D" w:rsidRDefault="00964A48" w:rsidP="00964A48">
      <w:pPr>
        <w:pStyle w:val="Heading2"/>
      </w:pPr>
      <w:r>
        <w:rPr>
          <w:noProof/>
        </w:rPr>
        <w:lastRenderedPageBreak/>
        <w:drawing>
          <wp:inline distT="0" distB="0" distL="0" distR="0">
            <wp:extent cx="5486400" cy="2518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rector List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48" w:rsidRDefault="00964A48" w:rsidP="00964A48">
      <w:pPr>
        <w:pStyle w:val="Heading1"/>
      </w:pPr>
      <w:r>
        <w:t>Otto Single Director Page</w:t>
      </w:r>
    </w:p>
    <w:p w:rsidR="00964A48" w:rsidRDefault="00964A48" w:rsidP="00964A48">
      <w:r>
        <w:t>R</w:t>
      </w:r>
      <w:r w:rsidRPr="00964A48">
        <w:t>etrieve a single director record with a given id</w:t>
      </w:r>
      <w:r>
        <w:t>.</w:t>
      </w:r>
    </w:p>
    <w:p w:rsidR="00964A48" w:rsidRDefault="00964A48" w:rsidP="00964A48">
      <w:pPr>
        <w:pStyle w:val="ListBullet"/>
        <w:numPr>
          <w:ilvl w:val="0"/>
          <w:numId w:val="0"/>
        </w:numPr>
      </w:pPr>
      <w:r>
        <w:t xml:space="preserve">Link: </w:t>
      </w:r>
      <w:hyperlink r:id="rId12" w:history="1">
        <w:r w:rsidR="00456A34" w:rsidRPr="00FD0E87">
          <w:rPr>
            <w:rStyle w:val="Hyperlink"/>
          </w:rPr>
          <w:t>http://localhost:8080/Otto/public/index.php?fetch=single-director&amp;id=1</w:t>
        </w:r>
      </w:hyperlink>
    </w:p>
    <w:p w:rsidR="00964A48" w:rsidRDefault="00964A48" w:rsidP="00964A48">
      <w:pPr>
        <w:pStyle w:val="ListBullet"/>
        <w:numPr>
          <w:ilvl w:val="0"/>
          <w:numId w:val="0"/>
        </w:numPr>
      </w:pPr>
      <w:r>
        <w:t>Screenshot:</w:t>
      </w:r>
    </w:p>
    <w:p w:rsidR="00964A48" w:rsidRDefault="00964A48" w:rsidP="00964A48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486400" cy="1528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gle Direc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48" w:rsidRDefault="00964A48" w:rsidP="00964A48">
      <w:pPr>
        <w:pStyle w:val="Heading1"/>
      </w:pPr>
      <w:r>
        <w:t xml:space="preserve">Otto </w:t>
      </w:r>
      <w:r w:rsidR="00803825">
        <w:t>Business</w:t>
      </w:r>
      <w:r>
        <w:t xml:space="preserve"> Page</w:t>
      </w:r>
    </w:p>
    <w:p w:rsidR="00964A48" w:rsidRDefault="00964A48" w:rsidP="00964A48">
      <w:r>
        <w:t>R</w:t>
      </w:r>
      <w:r w:rsidR="00B4053E" w:rsidRPr="00B4053E">
        <w:t>etrieve all the business records</w:t>
      </w:r>
      <w:r>
        <w:t>.</w:t>
      </w:r>
    </w:p>
    <w:p w:rsidR="00964A48" w:rsidRDefault="00964A48" w:rsidP="00964A48">
      <w:pPr>
        <w:pStyle w:val="ListBullet"/>
        <w:numPr>
          <w:ilvl w:val="0"/>
          <w:numId w:val="1"/>
        </w:numPr>
      </w:pPr>
      <w:r>
        <w:t>Search Option: Search with keyword for e.g. “Mayra”</w:t>
      </w:r>
    </w:p>
    <w:p w:rsidR="00964A48" w:rsidRDefault="00964A48" w:rsidP="00964A48">
      <w:pPr>
        <w:pStyle w:val="ListBullet"/>
        <w:numPr>
          <w:ilvl w:val="0"/>
          <w:numId w:val="1"/>
        </w:numPr>
      </w:pPr>
      <w:r>
        <w:t>Sort Option: Sort the list with options available.</w:t>
      </w:r>
    </w:p>
    <w:p w:rsidR="00964A48" w:rsidRDefault="00964A48" w:rsidP="00964A48">
      <w:pPr>
        <w:pStyle w:val="ListBullet"/>
        <w:numPr>
          <w:ilvl w:val="0"/>
          <w:numId w:val="0"/>
        </w:numPr>
      </w:pPr>
      <w:r>
        <w:t xml:space="preserve">Link: </w:t>
      </w:r>
      <w:hyperlink r:id="rId14" w:history="1">
        <w:r w:rsidR="00456A34" w:rsidRPr="00FD0E87">
          <w:rPr>
            <w:rStyle w:val="Hyperlink"/>
          </w:rPr>
          <w:t>http://localhost:8080/Otto/public/index.php?fetch=business</w:t>
        </w:r>
      </w:hyperlink>
    </w:p>
    <w:p w:rsidR="00964A48" w:rsidRDefault="00964A48" w:rsidP="00964A48">
      <w:pPr>
        <w:pStyle w:val="ListBullet"/>
        <w:numPr>
          <w:ilvl w:val="0"/>
          <w:numId w:val="0"/>
        </w:numPr>
      </w:pPr>
      <w:r>
        <w:t>Screenshot:</w:t>
      </w:r>
    </w:p>
    <w:p w:rsidR="00964A48" w:rsidRDefault="00456A34" w:rsidP="00964A48">
      <w:pPr>
        <w:pStyle w:val="ListBullet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486400" cy="2491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siness Listin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48" w:rsidRDefault="00964A48" w:rsidP="00964A48">
      <w:pPr>
        <w:pStyle w:val="Heading1"/>
      </w:pPr>
      <w:r>
        <w:t xml:space="preserve">Otto </w:t>
      </w:r>
      <w:r w:rsidR="00456A34">
        <w:t>Single Business</w:t>
      </w:r>
      <w:r>
        <w:t xml:space="preserve"> Page</w:t>
      </w:r>
    </w:p>
    <w:p w:rsidR="00456A34" w:rsidRDefault="00456A34" w:rsidP="00456A34">
      <w:r>
        <w:t>R</w:t>
      </w:r>
      <w:r w:rsidRPr="00964A48">
        <w:t xml:space="preserve">etrieve a single </w:t>
      </w:r>
      <w:r>
        <w:t>business</w:t>
      </w:r>
      <w:r w:rsidRPr="00964A48">
        <w:t xml:space="preserve"> record with a given id</w:t>
      </w:r>
      <w:r>
        <w:t>.</w:t>
      </w:r>
    </w:p>
    <w:p w:rsidR="00456A34" w:rsidRDefault="00456A34" w:rsidP="00456A34">
      <w:pPr>
        <w:pStyle w:val="ListBullet"/>
        <w:numPr>
          <w:ilvl w:val="0"/>
          <w:numId w:val="0"/>
        </w:numPr>
      </w:pPr>
      <w:r>
        <w:t xml:space="preserve">Link: </w:t>
      </w:r>
      <w:hyperlink r:id="rId16" w:history="1">
        <w:r w:rsidR="00C6434C" w:rsidRPr="00FD0E87">
          <w:rPr>
            <w:rStyle w:val="Hyperlink"/>
          </w:rPr>
          <w:t>http://localhost:8080/Otto/public/index.php?fetch=single-business&amp;id=1</w:t>
        </w:r>
      </w:hyperlink>
    </w:p>
    <w:p w:rsidR="00964A48" w:rsidRDefault="00456A34" w:rsidP="00456A34">
      <w:pPr>
        <w:pStyle w:val="ListBullet"/>
        <w:numPr>
          <w:ilvl w:val="0"/>
          <w:numId w:val="0"/>
        </w:numPr>
      </w:pPr>
      <w:r>
        <w:t>Screenshot:</w:t>
      </w:r>
    </w:p>
    <w:p w:rsidR="00456A34" w:rsidRDefault="00456A34" w:rsidP="00456A34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48640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gle Busines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48" w:rsidRDefault="00964A48" w:rsidP="00964A48">
      <w:pPr>
        <w:pStyle w:val="Heading1"/>
      </w:pPr>
      <w:r>
        <w:t xml:space="preserve">Otto </w:t>
      </w:r>
      <w:r w:rsidR="00C6434C">
        <w:t>Business Registered Year</w:t>
      </w:r>
      <w:r>
        <w:t xml:space="preserve"> Page</w:t>
      </w:r>
    </w:p>
    <w:p w:rsidR="00964A48" w:rsidRDefault="00964A48" w:rsidP="00964A48">
      <w:r>
        <w:t>R</w:t>
      </w:r>
      <w:r w:rsidR="00C6434C" w:rsidRPr="00C6434C">
        <w:t>etrieve a list of all businesses registered on a particular year</w:t>
      </w:r>
      <w:r>
        <w:t>.</w:t>
      </w:r>
    </w:p>
    <w:p w:rsidR="00964A48" w:rsidRDefault="00964A48" w:rsidP="00964A48">
      <w:pPr>
        <w:pStyle w:val="ListBullet"/>
        <w:numPr>
          <w:ilvl w:val="0"/>
          <w:numId w:val="0"/>
        </w:numPr>
      </w:pPr>
      <w:r>
        <w:t xml:space="preserve">Link: </w:t>
      </w:r>
      <w:hyperlink r:id="rId18" w:history="1">
        <w:r w:rsidR="00D55F99" w:rsidRPr="00FD0E87">
          <w:rPr>
            <w:rStyle w:val="Hyperlink"/>
          </w:rPr>
          <w:t>http://localhost:8080/Otto/public/index.php?fetch=businesses-registered-in-year&amp;id=1989</w:t>
        </w:r>
      </w:hyperlink>
    </w:p>
    <w:p w:rsidR="00964A48" w:rsidRDefault="00964A48" w:rsidP="00964A48">
      <w:pPr>
        <w:pStyle w:val="ListBullet"/>
        <w:numPr>
          <w:ilvl w:val="0"/>
          <w:numId w:val="0"/>
        </w:numPr>
      </w:pPr>
      <w:r>
        <w:t>Screenshot:</w:t>
      </w:r>
    </w:p>
    <w:p w:rsidR="00964A48" w:rsidRDefault="00D55F99" w:rsidP="00964A48">
      <w:pPr>
        <w:pStyle w:val="ListBullet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486400" cy="2560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iness Listing Year wis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48" w:rsidRDefault="00964A48" w:rsidP="00964A48">
      <w:pPr>
        <w:pStyle w:val="Heading1"/>
      </w:pPr>
      <w:r>
        <w:t xml:space="preserve">Otto </w:t>
      </w:r>
      <w:r w:rsidR="00D55F99">
        <w:t>Last 100</w:t>
      </w:r>
    </w:p>
    <w:p w:rsidR="00964A48" w:rsidRDefault="00964A48" w:rsidP="00964A48">
      <w:r>
        <w:t>R</w:t>
      </w:r>
      <w:r w:rsidR="007911AE" w:rsidRPr="007911AE">
        <w:t>etrieve the last 100 records in the directors table</w:t>
      </w:r>
      <w:r>
        <w:t>.</w:t>
      </w:r>
    </w:p>
    <w:p w:rsidR="00964A48" w:rsidRDefault="00964A48" w:rsidP="00964A48">
      <w:pPr>
        <w:pStyle w:val="ListBullet"/>
        <w:numPr>
          <w:ilvl w:val="0"/>
          <w:numId w:val="1"/>
        </w:numPr>
      </w:pPr>
      <w:r>
        <w:t>Search Option: Search with keyword for e.g. “Mayra”</w:t>
      </w:r>
    </w:p>
    <w:p w:rsidR="00964A48" w:rsidRDefault="00964A48" w:rsidP="00964A48">
      <w:pPr>
        <w:pStyle w:val="ListBullet"/>
        <w:numPr>
          <w:ilvl w:val="0"/>
          <w:numId w:val="1"/>
        </w:numPr>
      </w:pPr>
      <w:r>
        <w:t>Filter Option: Filter the listing with Director Occupation list</w:t>
      </w:r>
    </w:p>
    <w:p w:rsidR="00964A48" w:rsidRDefault="00964A48" w:rsidP="00964A48">
      <w:pPr>
        <w:pStyle w:val="ListBullet"/>
        <w:numPr>
          <w:ilvl w:val="0"/>
          <w:numId w:val="1"/>
        </w:numPr>
      </w:pPr>
      <w:r>
        <w:t>Sort Option: Sort the list with options available.</w:t>
      </w:r>
    </w:p>
    <w:p w:rsidR="00964A48" w:rsidRDefault="00964A48" w:rsidP="00964A48">
      <w:pPr>
        <w:pStyle w:val="ListBullet"/>
        <w:numPr>
          <w:ilvl w:val="0"/>
          <w:numId w:val="0"/>
        </w:numPr>
      </w:pPr>
      <w:r>
        <w:t xml:space="preserve">Link: </w:t>
      </w:r>
      <w:hyperlink r:id="rId20" w:history="1">
        <w:r w:rsidR="00F92A11" w:rsidRPr="00FD0E87">
          <w:rPr>
            <w:rStyle w:val="Hyperlink"/>
          </w:rPr>
          <w:t>http://localhost:8080/Otto/public/index.php?fetch=last-100</w:t>
        </w:r>
      </w:hyperlink>
    </w:p>
    <w:p w:rsidR="00964A48" w:rsidRDefault="00964A48" w:rsidP="00964A48">
      <w:pPr>
        <w:pStyle w:val="ListBullet"/>
        <w:numPr>
          <w:ilvl w:val="0"/>
          <w:numId w:val="0"/>
        </w:numPr>
      </w:pPr>
      <w:r>
        <w:t>Screenshot:</w:t>
      </w:r>
    </w:p>
    <w:p w:rsidR="00964A48" w:rsidRDefault="00F92A11" w:rsidP="00964A48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486400" cy="2544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st 10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48" w:rsidRDefault="00964A48" w:rsidP="00964A48">
      <w:pPr>
        <w:pStyle w:val="Heading1"/>
      </w:pPr>
      <w:r>
        <w:lastRenderedPageBreak/>
        <w:t xml:space="preserve">Otto </w:t>
      </w:r>
      <w:r w:rsidR="00F92A11">
        <w:t xml:space="preserve">Business and </w:t>
      </w:r>
      <w:r>
        <w:t>Director Page</w:t>
      </w:r>
    </w:p>
    <w:p w:rsidR="00964A48" w:rsidRDefault="00964A48" w:rsidP="00F92A11">
      <w:r>
        <w:t>R</w:t>
      </w:r>
      <w:r w:rsidR="00F92A11">
        <w:t>etrieve a list of all business names with the director's name in a separate column. The links between directors and businesses are located inside the director_businesses table</w:t>
      </w:r>
      <w:r>
        <w:t>.</w:t>
      </w:r>
    </w:p>
    <w:p w:rsidR="00964A48" w:rsidRDefault="00964A48" w:rsidP="00964A48">
      <w:pPr>
        <w:pStyle w:val="ListBullet"/>
        <w:numPr>
          <w:ilvl w:val="0"/>
          <w:numId w:val="1"/>
        </w:numPr>
      </w:pPr>
      <w:r>
        <w:t>Search Option: Search with keyword for e.g. “Mayra”</w:t>
      </w:r>
    </w:p>
    <w:p w:rsidR="00964A48" w:rsidRDefault="00964A48" w:rsidP="00964A48">
      <w:pPr>
        <w:pStyle w:val="ListBullet"/>
        <w:numPr>
          <w:ilvl w:val="0"/>
          <w:numId w:val="1"/>
        </w:numPr>
      </w:pPr>
      <w:r>
        <w:t>Sort Option: Sort the list with options available.</w:t>
      </w:r>
    </w:p>
    <w:p w:rsidR="00964A48" w:rsidRDefault="00964A48" w:rsidP="00964A48">
      <w:pPr>
        <w:pStyle w:val="ListBullet"/>
        <w:numPr>
          <w:ilvl w:val="0"/>
          <w:numId w:val="0"/>
        </w:numPr>
      </w:pPr>
      <w:r>
        <w:t xml:space="preserve">Link: </w:t>
      </w:r>
      <w:hyperlink r:id="rId22" w:history="1">
        <w:r w:rsidR="00072C74" w:rsidRPr="00FD0E87">
          <w:rPr>
            <w:rStyle w:val="Hyperlink"/>
          </w:rPr>
          <w:t>http://localhost:8080/Otto/public/index.php?fetch=business-name-with-director-fullname</w:t>
        </w:r>
      </w:hyperlink>
    </w:p>
    <w:p w:rsidR="00964A48" w:rsidRDefault="00964A48" w:rsidP="00964A48">
      <w:pPr>
        <w:pStyle w:val="ListBullet"/>
        <w:numPr>
          <w:ilvl w:val="0"/>
          <w:numId w:val="0"/>
        </w:numPr>
      </w:pPr>
      <w:r>
        <w:t>Screenshot:</w:t>
      </w:r>
    </w:p>
    <w:p w:rsidR="00072C74" w:rsidRDefault="00072C74" w:rsidP="00964A48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486400" cy="256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siness Director listing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74" w:rsidRDefault="00072C74" w:rsidP="00964A48">
      <w:pPr>
        <w:pStyle w:val="ListBullet"/>
        <w:numPr>
          <w:ilvl w:val="0"/>
          <w:numId w:val="0"/>
        </w:numPr>
      </w:pPr>
    </w:p>
    <w:p w:rsidR="00072C74" w:rsidRDefault="00072C74" w:rsidP="00964A48">
      <w:pPr>
        <w:pStyle w:val="ListBullet"/>
        <w:numPr>
          <w:ilvl w:val="0"/>
          <w:numId w:val="0"/>
        </w:numPr>
      </w:pPr>
    </w:p>
    <w:p w:rsidR="00072C74" w:rsidRDefault="00072C74" w:rsidP="00964A48">
      <w:pPr>
        <w:pStyle w:val="ListBullet"/>
        <w:numPr>
          <w:ilvl w:val="0"/>
          <w:numId w:val="0"/>
        </w:numPr>
      </w:pPr>
    </w:p>
    <w:p w:rsidR="00072C74" w:rsidRDefault="00072C74" w:rsidP="00964A48">
      <w:pPr>
        <w:pStyle w:val="ListBullet"/>
        <w:numPr>
          <w:ilvl w:val="0"/>
          <w:numId w:val="0"/>
        </w:numPr>
      </w:pPr>
    </w:p>
    <w:p w:rsidR="00072C74" w:rsidRDefault="00072C74" w:rsidP="00964A48">
      <w:pPr>
        <w:pStyle w:val="ListBullet"/>
        <w:numPr>
          <w:ilvl w:val="0"/>
          <w:numId w:val="0"/>
        </w:numPr>
      </w:pPr>
    </w:p>
    <w:p w:rsidR="00072C74" w:rsidRDefault="00072C74" w:rsidP="00964A48">
      <w:pPr>
        <w:pStyle w:val="ListBullet"/>
        <w:numPr>
          <w:ilvl w:val="0"/>
          <w:numId w:val="0"/>
        </w:numPr>
      </w:pPr>
    </w:p>
    <w:p w:rsidR="00072C74" w:rsidRDefault="00072C74" w:rsidP="00964A48">
      <w:pPr>
        <w:pStyle w:val="ListBullet"/>
        <w:numPr>
          <w:ilvl w:val="0"/>
          <w:numId w:val="0"/>
        </w:numPr>
      </w:pPr>
    </w:p>
    <w:p w:rsidR="00072C74" w:rsidRDefault="00072C74" w:rsidP="00964A48">
      <w:pPr>
        <w:pStyle w:val="ListBullet"/>
        <w:numPr>
          <w:ilvl w:val="0"/>
          <w:numId w:val="0"/>
        </w:numPr>
      </w:pPr>
    </w:p>
    <w:p w:rsidR="00072C74" w:rsidRDefault="00072C74" w:rsidP="00964A48">
      <w:pPr>
        <w:pStyle w:val="ListBullet"/>
        <w:numPr>
          <w:ilvl w:val="0"/>
          <w:numId w:val="0"/>
        </w:numPr>
      </w:pPr>
    </w:p>
    <w:p w:rsidR="00072C74" w:rsidRDefault="00072C74" w:rsidP="00964A48">
      <w:pPr>
        <w:pStyle w:val="ListBullet"/>
        <w:numPr>
          <w:ilvl w:val="0"/>
          <w:numId w:val="0"/>
        </w:numPr>
      </w:pPr>
    </w:p>
    <w:p w:rsidR="00072C74" w:rsidRDefault="00072C74" w:rsidP="00964A48">
      <w:pPr>
        <w:pStyle w:val="ListBullet"/>
        <w:numPr>
          <w:ilvl w:val="0"/>
          <w:numId w:val="0"/>
        </w:numPr>
      </w:pPr>
      <w:r>
        <w:lastRenderedPageBreak/>
        <w:t>Pagination Implementation</w:t>
      </w:r>
    </w:p>
    <w:p w:rsidR="00072C74" w:rsidRDefault="00072C74" w:rsidP="00964A48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486400" cy="2557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gination optio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74" w:rsidRDefault="00072C74" w:rsidP="00964A48">
      <w:pPr>
        <w:pStyle w:val="ListBullet"/>
        <w:numPr>
          <w:ilvl w:val="0"/>
          <w:numId w:val="0"/>
        </w:numPr>
      </w:pPr>
      <w:r>
        <w:t>Search, Filter and Sort Implementation</w:t>
      </w:r>
    </w:p>
    <w:p w:rsidR="00072C74" w:rsidRDefault="00072C74" w:rsidP="00964A48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486400" cy="17837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arch option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74" w:rsidRDefault="00072C74" w:rsidP="00964A48">
      <w:pPr>
        <w:pStyle w:val="ListBullet"/>
        <w:numPr>
          <w:ilvl w:val="0"/>
          <w:numId w:val="0"/>
        </w:numPr>
      </w:pPr>
    </w:p>
    <w:p w:rsidR="0030129C" w:rsidRDefault="0030129C" w:rsidP="00964A48">
      <w:pPr>
        <w:pStyle w:val="ListBullet"/>
        <w:numPr>
          <w:ilvl w:val="0"/>
          <w:numId w:val="0"/>
        </w:numPr>
      </w:pPr>
    </w:p>
    <w:p w:rsidR="0017724D" w:rsidRDefault="0017724D" w:rsidP="00964A48">
      <w:pPr>
        <w:pStyle w:val="ListBullet"/>
        <w:numPr>
          <w:ilvl w:val="0"/>
          <w:numId w:val="0"/>
        </w:numPr>
      </w:pPr>
    </w:p>
    <w:p w:rsidR="0017724D" w:rsidRDefault="0017724D" w:rsidP="00964A48">
      <w:pPr>
        <w:pStyle w:val="ListBullet"/>
        <w:numPr>
          <w:ilvl w:val="0"/>
          <w:numId w:val="0"/>
        </w:numPr>
      </w:pPr>
    </w:p>
    <w:p w:rsidR="0017724D" w:rsidRDefault="0017724D" w:rsidP="00964A48">
      <w:pPr>
        <w:pStyle w:val="ListBullet"/>
        <w:numPr>
          <w:ilvl w:val="0"/>
          <w:numId w:val="0"/>
        </w:numPr>
      </w:pPr>
    </w:p>
    <w:p w:rsidR="0017724D" w:rsidRDefault="0017724D" w:rsidP="00964A48">
      <w:pPr>
        <w:pStyle w:val="ListBullet"/>
        <w:numPr>
          <w:ilvl w:val="0"/>
          <w:numId w:val="0"/>
        </w:numPr>
      </w:pPr>
    </w:p>
    <w:p w:rsidR="0017724D" w:rsidRDefault="0017724D" w:rsidP="00964A48">
      <w:pPr>
        <w:pStyle w:val="ListBullet"/>
        <w:numPr>
          <w:ilvl w:val="0"/>
          <w:numId w:val="0"/>
        </w:numPr>
      </w:pPr>
    </w:p>
    <w:p w:rsidR="0017724D" w:rsidRDefault="0017724D" w:rsidP="00964A48">
      <w:pPr>
        <w:pStyle w:val="ListBullet"/>
        <w:numPr>
          <w:ilvl w:val="0"/>
          <w:numId w:val="0"/>
        </w:numPr>
      </w:pPr>
    </w:p>
    <w:p w:rsidR="0017724D" w:rsidRDefault="0017724D" w:rsidP="00964A48">
      <w:pPr>
        <w:pStyle w:val="ListBullet"/>
        <w:numPr>
          <w:ilvl w:val="0"/>
          <w:numId w:val="0"/>
        </w:numPr>
      </w:pPr>
    </w:p>
    <w:p w:rsidR="00C12D8C" w:rsidRDefault="00C12D8C" w:rsidP="00C12D8C">
      <w:pPr>
        <w:pStyle w:val="ListBullet"/>
        <w:numPr>
          <w:ilvl w:val="0"/>
          <w:numId w:val="0"/>
        </w:numPr>
        <w:jc w:val="center"/>
        <w:rPr>
          <w:sz w:val="96"/>
          <w:szCs w:val="96"/>
        </w:rPr>
      </w:pPr>
    </w:p>
    <w:p w:rsidR="00C12D8C" w:rsidRDefault="00C12D8C" w:rsidP="00C12D8C">
      <w:pPr>
        <w:pStyle w:val="ListBullet"/>
        <w:numPr>
          <w:ilvl w:val="0"/>
          <w:numId w:val="0"/>
        </w:numPr>
        <w:jc w:val="center"/>
        <w:rPr>
          <w:sz w:val="96"/>
          <w:szCs w:val="96"/>
        </w:rPr>
      </w:pPr>
    </w:p>
    <w:p w:rsidR="00C12D8C" w:rsidRDefault="00C12D8C" w:rsidP="00C12D8C">
      <w:pPr>
        <w:pStyle w:val="ListBullet"/>
        <w:numPr>
          <w:ilvl w:val="0"/>
          <w:numId w:val="0"/>
        </w:numPr>
        <w:jc w:val="center"/>
        <w:rPr>
          <w:sz w:val="96"/>
          <w:szCs w:val="96"/>
        </w:rPr>
      </w:pPr>
    </w:p>
    <w:p w:rsidR="00C12D8C" w:rsidRDefault="00C12D8C" w:rsidP="00C12D8C">
      <w:pPr>
        <w:pStyle w:val="ListBullet"/>
        <w:numPr>
          <w:ilvl w:val="0"/>
          <w:numId w:val="0"/>
        </w:numPr>
        <w:jc w:val="center"/>
        <w:rPr>
          <w:sz w:val="96"/>
          <w:szCs w:val="96"/>
        </w:rPr>
      </w:pPr>
    </w:p>
    <w:p w:rsidR="0017724D" w:rsidRPr="00C12D8C" w:rsidRDefault="00C12D8C" w:rsidP="00C12D8C">
      <w:pPr>
        <w:pStyle w:val="ListBullet"/>
        <w:numPr>
          <w:ilvl w:val="0"/>
          <w:numId w:val="0"/>
        </w:numPr>
        <w:jc w:val="center"/>
        <w:rPr>
          <w:sz w:val="96"/>
          <w:szCs w:val="96"/>
        </w:rPr>
      </w:pPr>
      <w:bookmarkStart w:id="5" w:name="_GoBack"/>
      <w:bookmarkEnd w:id="5"/>
      <w:r w:rsidRPr="00C12D8C">
        <w:rPr>
          <w:sz w:val="96"/>
          <w:szCs w:val="96"/>
        </w:rPr>
        <w:t>Thank You</w:t>
      </w:r>
    </w:p>
    <w:p w:rsidR="0017724D" w:rsidRDefault="0017724D" w:rsidP="00964A48">
      <w:pPr>
        <w:pStyle w:val="ListBullet"/>
        <w:numPr>
          <w:ilvl w:val="0"/>
          <w:numId w:val="0"/>
        </w:numPr>
      </w:pPr>
    </w:p>
    <w:p w:rsidR="00072C74" w:rsidRDefault="00072C74" w:rsidP="00964A48">
      <w:pPr>
        <w:pStyle w:val="ListBullet"/>
        <w:numPr>
          <w:ilvl w:val="0"/>
          <w:numId w:val="0"/>
        </w:numPr>
      </w:pPr>
    </w:p>
    <w:p w:rsidR="00072C74" w:rsidRDefault="00072C74" w:rsidP="00964A48">
      <w:pPr>
        <w:pStyle w:val="ListBullet"/>
        <w:numPr>
          <w:ilvl w:val="0"/>
          <w:numId w:val="0"/>
        </w:numPr>
      </w:pPr>
    </w:p>
    <w:p w:rsidR="00072C74" w:rsidRDefault="00072C74" w:rsidP="00964A48">
      <w:pPr>
        <w:pStyle w:val="ListBullet"/>
        <w:numPr>
          <w:ilvl w:val="0"/>
          <w:numId w:val="0"/>
        </w:numPr>
      </w:pPr>
    </w:p>
    <w:p w:rsidR="00072C74" w:rsidRDefault="00072C74" w:rsidP="00964A48">
      <w:pPr>
        <w:pStyle w:val="ListBullet"/>
        <w:numPr>
          <w:ilvl w:val="0"/>
          <w:numId w:val="0"/>
        </w:numPr>
      </w:pPr>
    </w:p>
    <w:p w:rsidR="00072C74" w:rsidRDefault="00072C74" w:rsidP="00964A48">
      <w:pPr>
        <w:pStyle w:val="ListBullet"/>
        <w:numPr>
          <w:ilvl w:val="0"/>
          <w:numId w:val="0"/>
        </w:numPr>
      </w:pPr>
    </w:p>
    <w:p w:rsidR="00964A48" w:rsidRPr="00964A48" w:rsidRDefault="00964A48" w:rsidP="00964A48"/>
    <w:sectPr w:rsidR="00964A48" w:rsidRPr="00964A48">
      <w:footerReference w:type="default" r:id="rId2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930" w:rsidRDefault="00857930" w:rsidP="00C6554A">
      <w:pPr>
        <w:spacing w:before="0" w:after="0" w:line="240" w:lineRule="auto"/>
      </w:pPr>
      <w:r>
        <w:separator/>
      </w:r>
    </w:p>
  </w:endnote>
  <w:endnote w:type="continuationSeparator" w:id="0">
    <w:p w:rsidR="00857930" w:rsidRDefault="0085793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24D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12D8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930" w:rsidRDefault="00857930" w:rsidP="00C6554A">
      <w:pPr>
        <w:spacing w:before="0" w:after="0" w:line="240" w:lineRule="auto"/>
      </w:pPr>
      <w:r>
        <w:separator/>
      </w:r>
    </w:p>
  </w:footnote>
  <w:footnote w:type="continuationSeparator" w:id="0">
    <w:p w:rsidR="00857930" w:rsidRDefault="0085793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9D"/>
    <w:rsid w:val="00072C74"/>
    <w:rsid w:val="0017724D"/>
    <w:rsid w:val="002554CD"/>
    <w:rsid w:val="00262C50"/>
    <w:rsid w:val="0027179D"/>
    <w:rsid w:val="00293B83"/>
    <w:rsid w:val="002B4294"/>
    <w:rsid w:val="0030129C"/>
    <w:rsid w:val="00333D0D"/>
    <w:rsid w:val="00456A34"/>
    <w:rsid w:val="004C049F"/>
    <w:rsid w:val="005000E2"/>
    <w:rsid w:val="00501534"/>
    <w:rsid w:val="00653E88"/>
    <w:rsid w:val="006A3CE7"/>
    <w:rsid w:val="007911AE"/>
    <w:rsid w:val="00803825"/>
    <w:rsid w:val="00857930"/>
    <w:rsid w:val="00964A48"/>
    <w:rsid w:val="00B4053E"/>
    <w:rsid w:val="00C12D8C"/>
    <w:rsid w:val="00C6434C"/>
    <w:rsid w:val="00C6554A"/>
    <w:rsid w:val="00D55F99"/>
    <w:rsid w:val="00ED7C44"/>
    <w:rsid w:val="00F9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9494A"/>
  <w15:chartTrackingRefBased/>
  <w15:docId w15:val="{493AEC71-D682-415A-8B4A-8888294D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1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Otto/public/index.php?fetch=record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:8080/Otto/public/index.php?fetch=businesses-registered-in-year&amp;id=1989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localhost:8080/Otto/public/index.php?fetch=single-director&amp;id=1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localhost:8080/Otto/public/index.php?fetch=single-business&amp;id=1" TargetMode="External"/><Relationship Id="rId20" Type="http://schemas.openxmlformats.org/officeDocument/2006/relationships/hyperlink" Target="http://localhost:8080/Otto/public/index.php?fetch=last-1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localhost:8080/Otto/public/index.php?fetch=director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Otto/public/index.php?fetch=business" TargetMode="External"/><Relationship Id="rId22" Type="http://schemas.openxmlformats.org/officeDocument/2006/relationships/hyperlink" Target="http://localhost:8080/Otto/public/index.php?fetch=business-name-with-director-fullname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171</TotalTime>
  <Pages>8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2023-08-26T08:02:00Z</dcterms:created>
  <dcterms:modified xsi:type="dcterms:W3CDTF">2023-08-26T10:53:00Z</dcterms:modified>
</cp:coreProperties>
</file>